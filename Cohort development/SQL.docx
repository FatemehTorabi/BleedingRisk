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--BY : Fatemeh Torabi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--DT : 2019-Mar-01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--schema: 0866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--STUDY SPECIFICATIONS: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--START_DT </w:t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69768"/>
          <w:sz w:val="20"/>
          <w:szCs w:val="20"/>
        </w:rPr>
        <w:tab/>
        <w:t>01-01-2000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--END_DT </w:t>
      </w:r>
      <w:r>
        <w:rPr>
          <w:rFonts w:ascii="Consolas" w:hAnsi="Consolas" w:cs="Consolas"/>
          <w:color w:val="669768"/>
          <w:sz w:val="20"/>
          <w:szCs w:val="20"/>
        </w:rPr>
        <w:tab/>
        <w:t>:</w:t>
      </w:r>
      <w:r>
        <w:rPr>
          <w:rFonts w:ascii="Consolas" w:hAnsi="Consolas" w:cs="Consolas"/>
          <w:color w:val="669768"/>
          <w:sz w:val="20"/>
          <w:szCs w:val="20"/>
        </w:rPr>
        <w:tab/>
        <w:t>01-01-2018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--AGE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69768"/>
          <w:sz w:val="20"/>
          <w:szCs w:val="20"/>
        </w:rPr>
        <w:tab/>
        <w:t>18+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--GNDER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69768"/>
          <w:sz w:val="20"/>
          <w:szCs w:val="20"/>
        </w:rPr>
        <w:tab/>
        <w:t>1,2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--MASTER TABLES OF CONDITIONS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</w:t>
      </w: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--WLGP DATASET: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--AF 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69768"/>
          <w:sz w:val="20"/>
          <w:szCs w:val="20"/>
        </w:rPr>
        <w:tab/>
        <w:t>SAILW0594V.GP_AF_20170905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--AC AND AP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</w:t>
      </w:r>
      <w:r>
        <w:rPr>
          <w:rFonts w:ascii="Consolas" w:hAnsi="Consolas" w:cs="Consolas"/>
          <w:color w:val="669768"/>
          <w:sz w:val="20"/>
          <w:szCs w:val="20"/>
        </w:rPr>
        <w:tab/>
        <w:t>SAILW0594V.GP_AC_AP_20170905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--CHAD(expect DIAB) :</w:t>
      </w:r>
      <w:r>
        <w:rPr>
          <w:rFonts w:ascii="Consolas" w:hAnsi="Consolas" w:cs="Consolas"/>
          <w:color w:val="669768"/>
          <w:sz w:val="20"/>
          <w:szCs w:val="20"/>
        </w:rPr>
        <w:tab/>
        <w:t>"SAILW0594V"."GP_CHAD_20170905"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--DIAB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69768"/>
          <w:sz w:val="20"/>
          <w:szCs w:val="20"/>
        </w:rPr>
        <w:tab/>
        <w:t>"SAILW0594V"."GP_DIAB_20170905"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--HASBLED DRUGS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</w:t>
      </w:r>
      <w:r>
        <w:rPr>
          <w:rFonts w:ascii="Consolas" w:hAnsi="Consolas" w:cs="Consolas"/>
          <w:color w:val="669768"/>
          <w:sz w:val="20"/>
          <w:szCs w:val="20"/>
        </w:rPr>
        <w:tab/>
        <w:t>"SAILW0594V"."GP_DRUG_HASBLED_20170905"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--INR 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</w:t>
      </w:r>
      <w:r>
        <w:rPr>
          <w:rFonts w:ascii="Consolas" w:hAnsi="Consolas" w:cs="Consolas"/>
          <w:color w:val="669768"/>
          <w:sz w:val="20"/>
          <w:szCs w:val="20"/>
        </w:rPr>
        <w:tab/>
        <w:t>"SAILW0594V"."GP_INR_20170905"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--RENAL &amp; LIVER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69768"/>
          <w:sz w:val="20"/>
          <w:szCs w:val="20"/>
        </w:rPr>
        <w:tab/>
        <w:t>"SAILW0594V"."GP_RENAL_LIVER_20170905"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PEDW DATASET: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A TABLE CONTAINING CHADS AND HASBLED CONDITONS EXCEPT(MIs) :</w:t>
      </w:r>
      <w:r>
        <w:rPr>
          <w:rFonts w:ascii="Consolas" w:hAnsi="Consolas" w:cs="Consolas"/>
          <w:color w:val="669768"/>
          <w:sz w:val="20"/>
          <w:szCs w:val="20"/>
        </w:rPr>
        <w:tab/>
        <w:t>SAILW0594V.PEDW_CHAD_HAS_20170906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--AF IN WLGP: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--CODE UPDATED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SAILW0866V.GP_AF_20170905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--INSERT INTO SAILW0866V.GP_AF_20170905 ---257,412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B12F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GP.ALF_PE,GP.ALF_STS_CD,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CD.PREF_TERM_30,CD.READ_TYPE,</w:t>
      </w:r>
    </w:p>
    <w:p w:rsidR="00FE3F98" w:rsidRDefault="00FE3F98" w:rsidP="00B12F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GP.LOCAL_NUM_PE,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GP.GNDR_CD,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GP.WOB,GP.REG_CAT_CD,GP.PRAC_CD_PE,GP.ALF_MTCH_PCT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>--CD.READ_CODE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SAIL0866V.WLGP_GP_EVENT_ALF_CLEANSED_20180820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RIGHT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"CD_READ_20170814"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READ_TYPE=</w:t>
      </w:r>
      <w:r>
        <w:rPr>
          <w:rFonts w:ascii="Consolas" w:hAnsi="Consolas" w:cs="Consolas"/>
          <w:color w:val="CAC580"/>
          <w:sz w:val="20"/>
          <w:szCs w:val="20"/>
        </w:rPr>
        <w:t>'AF'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GP.EVENT_CD=CD.READ_CODE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 w:cs="Consolas"/>
          <w:color w:val="9E9E9E"/>
          <w:sz w:val="20"/>
          <w:szCs w:val="20"/>
        </w:rPr>
        <w:t>(GP.EVENT_DT)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'2000'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DATA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>--CHECK: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"GP_AF_20170905"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"GP_AF_20170905"</w:t>
      </w:r>
      <w:r>
        <w:rPr>
          <w:rFonts w:ascii="Consolas" w:hAnsi="Consolas" w:cs="Consolas"/>
          <w:color w:val="669768"/>
          <w:sz w:val="20"/>
          <w:szCs w:val="20"/>
        </w:rPr>
        <w:t>--129,518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--AC OR AP PRESCRIPTION FROM WLGP: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--CODE UPDATED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B12FC5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 TABLE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SAILW0866V.GP_AC_AP_20170905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activate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logged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initially</w:t>
      </w:r>
    </w:p>
    <w:p w:rsidR="00B12FC5" w:rsidRDefault="00B12FC5" w:rsidP="00B1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SAILW0866V.GP_AC_AP_20170905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--INSERT INTO SAILW0866V.GP_AC_AP_20170905 ---37,605,610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B12F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GP.ALF_PE,GP.ALF_STS_CD,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GP.EVENT_CD,CD.PREF_TERM_30,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GP.LOCAL_NUM_PE,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GP.GNDR_CD,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GP.WOB,GP.REG_CAT_CD,GP.PRAC_CD_PE,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GP.ALF_MTCH_PCT,CD.READ_CODE,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CD.READ_TYPE,CD.READ_CAT,CD.DRUG_CAT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SAIL0866V.WLGP_GP_EVENT_ALF_CLEANSED_20180820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RIGHT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"CD_DRUG_AC_AP_20170814"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GP.EVENT_CD=CD.READ_CODE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--FETCH FIRST 2 ROWS ONLY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 w:cs="Consolas"/>
          <w:color w:val="9E9E9E"/>
          <w:sz w:val="20"/>
          <w:szCs w:val="20"/>
        </w:rPr>
        <w:t>(GP.EVENT_DT)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'2000'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DATA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--HASBLEAD MEDICATION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--CODE UPDATED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B12FC5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 TABLE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SAILW0866V.GP_DRUG_HASBLED_20170905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activate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logged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initially</w:t>
      </w:r>
    </w:p>
    <w:p w:rsidR="00B12FC5" w:rsidRDefault="00B12FC5" w:rsidP="00B1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SAILW0866V.GP_DRUG_HASBLED_20170905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B12FC5"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 w:rsidR="00B12FC5">
        <w:rPr>
          <w:rFonts w:ascii="Consolas" w:hAnsi="Consolas" w:cs="Consolas"/>
          <w:color w:val="9E9E9E"/>
          <w:sz w:val="20"/>
          <w:szCs w:val="20"/>
        </w:rPr>
        <w:t xml:space="preserve"> 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--INSERT INTO SAILW0866V.GP_DRUG_HASBLED_20170905 ---16,648,323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B12F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GP.ALF_PE,GP.ALF_STS_CD,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GP.EVENT_CD,CD.PREF_TERM_30,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GP.LOCAL_NUM_PE,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GP.GNDR_CD,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GP.WOB,GP.REG_CAT_CD,GP.PRAC_CD_PE,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GP.ALF_MTCH_PCT,CD.READ_CODE,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CD.READ_TYPE,CD.READ_CAT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SAIL0866V.WLGP_GP_EVENT_ALF_CLEANSED_20180820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RIGHT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"CD_DRUG_HASBLED_20170814"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lastRenderedPageBreak/>
        <w:t>GP.EVENT_CD=CD.READ_CODE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 w:cs="Consolas"/>
          <w:color w:val="9E9E9E"/>
          <w:sz w:val="20"/>
          <w:szCs w:val="20"/>
        </w:rPr>
        <w:t>(GP.EVENT_DT)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'2000'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DATA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--CHADSVASC: CONG-HEARTH FAILURE/Hypertension/Stroke.TIA.Thrombo / Vascular (diabetes part uses another separate code lists)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</w:t>
      </w:r>
    </w:p>
    <w:p w:rsidR="00FE3F98" w:rsidRDefault="00DD2A79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SAILW0866V.GP_CHAD_20170905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activate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logged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initially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SAILW0866V.GP_CHAD_20170905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 w:rsidR="00DD2A79">
        <w:rPr>
          <w:rFonts w:ascii="Consolas" w:hAnsi="Consolas" w:cs="Consolas"/>
          <w:b/>
          <w:bCs/>
          <w:color w:val="739EC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--INSERT INTO SAILW0866V.GP_CHAD_20170905 ---1,773,160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DD2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GP.ALF_PE,GP.ALF_STS_CD,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CD.PREF_TERM_30,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GP.EVENT_CD,GP.EVENT_VAL,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GP.ALF_MTCH_PCT,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GP.LOCAL_NUM_PE,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GP.GNDR_CD,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GP.WOB,GP.REG_CAT_CD,GP.PRAC_CD_PE,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CD.READ_CODE,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CD.READ_TYPE,CD.CHADSVASC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SAIL0866V.WLGP_GP_EVENT_ALF_CLEANSED_20180820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RIGHT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"CD_READ_20170814"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CHADSVASC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'Heart failure'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'hypertension'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'Heart failure'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'v'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GP.EVENT_CD=CD.READ_CODE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 w:cs="Consolas"/>
          <w:color w:val="9E9E9E"/>
          <w:sz w:val="20"/>
          <w:szCs w:val="20"/>
        </w:rPr>
        <w:t>(GP.EVENT_DT)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'2000'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DATA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--CHADSVASC: DIABETES part uses another separate code lists)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</w:t>
      </w:r>
    </w:p>
    <w:p w:rsidR="00FE3F98" w:rsidRDefault="00DD2A79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SAILW0866V.GP_DIAB_20170905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activate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logged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initially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SAILW0866V.GP_DIAB_20170905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--INSERT INTO SAILW0866V.GP_DIAB_20170905 ---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DD2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GP.ALF_PE,GP.ALF_STS_CD,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GP.EVENT_CD,CD.TERM_30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PREF_TERM_30,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GP.ALF_MTCH_PCT,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GP.LOCAL_NUM_PE,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GP.GNDR_CD,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GP.WOB,GP.REG_CAT_CD,GP.PRAC_CD_PE,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CD.READ_CD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READ_CODE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SAIL0866V.WLGP_GP_EVENT_ALF_CLEANSED_20180820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RIGHT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"CD_READ_JR_DIAB_20170814"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lastRenderedPageBreak/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GP.EVENT_CD=CD.READ_CD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 w:cs="Consolas"/>
          <w:color w:val="9E9E9E"/>
          <w:sz w:val="20"/>
          <w:szCs w:val="20"/>
        </w:rPr>
        <w:t>(GP.EVENT_DT)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'2000'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DATA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9E9E9E"/>
          <w:sz w:val="20"/>
          <w:szCs w:val="20"/>
        </w:rPr>
        <w:t>(*)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"GP_DIAB_20170905"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--1,616,364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--RENAL DISEASE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</w:t>
      </w:r>
    </w:p>
    <w:p w:rsidR="00FE3F98" w:rsidRDefault="004240D5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 TABLE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SAILW0866V.GP_RENAL_LIVER_20170905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activate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logged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initially</w:t>
      </w:r>
    </w:p>
    <w:p w:rsidR="004240D5" w:rsidRDefault="004240D5" w:rsidP="0042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SAILW0866V.GP_RENAL_LIVER_20170905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--INSERT INTO SAILW0866V.GP_RENAL_LIVER_20170905 ---1,773,160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4240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GP.ALF_PE,GP.ALF_STS_CD,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CD.PREF_TERM_30,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GP.ALF_MTCH_PCT,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GP.LOCAL_NUM_PE,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GP.GNDR_CD,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GP.WOB,GP.REG_CAT_CD,GP.PRAC_CD_PE,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CD.READ_CODE,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CD.HASBLED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SAIL0866V.WLGP_GP_EVENT_ALF_CLEANSED_20180820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RIGHT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"SAILW0594V"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"CD_READ_20170814"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'impaired liver function'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'Impaired renal failure'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GP.EVENT_CD=CD.READ_CODE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 w:cs="Consolas"/>
          <w:color w:val="9E9E9E"/>
          <w:sz w:val="20"/>
          <w:szCs w:val="20"/>
        </w:rPr>
        <w:t>(GP.EVENT_DT)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'2000'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DATA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--Labile INR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</w:t>
      </w:r>
    </w:p>
    <w:p w:rsidR="00FE3F98" w:rsidRDefault="004240D5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 TABLE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SAILW0866V.GP_INR_20170905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activate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logged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initially</w:t>
      </w:r>
    </w:p>
    <w:p w:rsidR="004240D5" w:rsidRDefault="004240D5" w:rsidP="0042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SAILW0866V.GP_INR_20170905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--INSERT INTO SAILW0866V.GP_INR_20170905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4240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GP.ALF_PE,GP.ALF_STS_CD,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GP.EVENT_CD,CD.PREF_TERM_30,GP.EVENT_VAL,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GP.ALF_MTCH_PCT,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GP.LOCAL_NUM_PE,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GP.GNDR_CD,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GP.WOB,GP.REG_CAT_CD,GP.PRAC_CD_PE,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CD.READ_CODE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SAIL0866V.WLGP_GP_EVENT_ALF_CLEANSED_20180820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RIGHT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"SAILUKHDV"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"READ_CD_CV2_SCD"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read_code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like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'42QE%'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lastRenderedPageBreak/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GP.EVENT_CD=CD.READ_CODE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 w:cs="Consolas"/>
          <w:color w:val="9E9E9E"/>
          <w:sz w:val="20"/>
          <w:szCs w:val="20"/>
        </w:rPr>
        <w:t>(GP.EVENT_DT)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'2000'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FETCH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FIRST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2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ROWS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ONLY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DATA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9E9E9E"/>
          <w:sz w:val="20"/>
          <w:szCs w:val="20"/>
        </w:rPr>
        <w:t>(*)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SAILW0866V.GP_INR_20170905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---7,451,112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SAILW0866V.PEDW_CHAD_HAS_20170906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ALF_E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BIGINT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GNDR_CD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ADMIS_DT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DISCH_DT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CURR_PROV_UNIT_CD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6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ALF_STS_CD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EPI_NUM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EPI_STR_DT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EPI_END_DT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EPI_DIAG_1234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260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OPER_CD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10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DIAG_CD_1234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4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DIAG_DESC_4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ICD_TYPE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PREV_MI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CHADVASC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HAS_BLED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OTHER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STROKE_TYPE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DISTRIBUTE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HASH(ALF_E,CURR_PROV_UNIT_CD);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CALL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FNC.REORG(</w:t>
      </w:r>
      <w:r>
        <w:rPr>
          <w:rFonts w:ascii="Consolas" w:hAnsi="Consolas" w:cs="Consolas"/>
          <w:color w:val="CAC580"/>
          <w:sz w:val="20"/>
          <w:szCs w:val="20"/>
        </w:rPr>
        <w:t>'SAILW0866V.PEDW_CHAD_HAS_20170906'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4240D5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INSERT INTO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SAILW0866V.PEDW_CHAD_HAS_20170906</w:t>
      </w:r>
    </w:p>
    <w:p w:rsidR="00FE3F98" w:rsidRDefault="004240D5" w:rsidP="004240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 xml:space="preserve">SELECT 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sp.gndr_cd,sp.admis_dt,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sp.disch_dt,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sp.curr_prov_unit_cd,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sp.alf_sts_cd,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ep.epi_num,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ep.epi_str_dt,ep.epi_end_dt,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ep.diag_cd_1234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epi_diag1234,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ep.oper_cd,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diag.diag_cd_1234,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4240D5" w:rsidP="004240D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I</w:t>
      </w:r>
      <w:r w:rsidR="00FE3F98">
        <w:rPr>
          <w:rFonts w:ascii="Consolas" w:hAnsi="Consolas" w:cs="Consolas"/>
          <w:color w:val="9E9E9E"/>
          <w:sz w:val="20"/>
          <w:szCs w:val="20"/>
        </w:rPr>
        <w:t>cd.DIAG_DESC_4,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ICD.ICD_TYPE,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ICD.PREV_MI,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ICD.CHADSVASC,ICD.HAS_BLED,ICD.OTHER,ICD.STROKE_TYPE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SAIL0866V.PEDW_SPELL_20190131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lastRenderedPageBreak/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SAIL0866V.PEDW_EPISODE_20190131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sp.prov_unit_cd=ep.prov_unit_cd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sp.SPELL_NUM_PE=ep.SPELL_NUM_PE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sp.alf_sts_cd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'1'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'4'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'39'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SAIL0866V.PEDW_DIAG_20190131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diag.prov_unit_cd=sp.prov_unit_cd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diag.SPELL_NUM_PE=sp.SPELL_NUM_PE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diag.epi_num=ep.epi_num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 w:rsidR="004240D5">
        <w:rPr>
          <w:rFonts w:ascii="Consolas" w:hAnsi="Consolas" w:cs="Consolas"/>
          <w:b/>
          <w:bCs/>
          <w:color w:val="739ECA"/>
          <w:sz w:val="20"/>
          <w:szCs w:val="20"/>
        </w:rPr>
        <w:t>RIGHT OUTER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"SAILW0594V"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"CD_ICD10_20170814"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CHADSVASC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HAS_BLED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PREV_MI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 w:rsidR="004240D5"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diag.diag_cd_1234=icd.diag_cd_4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4240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--BLEEDING EVENTS PEDW AND WLGP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SAILW0866V.CD_ICD10_BLEED_20181220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--PEDW TABLE OF ALL BLEEDING EVENTS:</w:t>
      </w:r>
    </w:p>
    <w:p w:rsidR="00FE3F98" w:rsidRDefault="00EB00D3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 xml:space="preserve">ALTER TABLE </w:t>
      </w:r>
      <w:r w:rsidR="00FE3F98">
        <w:rPr>
          <w:rFonts w:ascii="Consolas" w:hAnsi="Consolas" w:cs="Consolas"/>
          <w:color w:val="9E9E9E"/>
          <w:sz w:val="20"/>
          <w:szCs w:val="20"/>
        </w:rPr>
        <w:t>SAILW0866V.PEDW_BLEED_20190714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activate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logged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initially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SAILW0866V.PEDW_BLEED_20190714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--insert into SAILW0866V.PEDW_BLEED_20190714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sp.gndr_cd,sp.admis_dt,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sp.admis_mthd_cd,sp.admis_source_cd,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sp.disch_dt,sp.disch_mthd_cd,sp.pat_class_cd,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sp.curr_prov_unit_cd,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sp.alf_sts_cd,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ep.epi_num,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ep.epi_str_dt,ep.epi_end_dt,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ep.age_epi_str_yr,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SUBSTR(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UPPER</w:t>
      </w:r>
      <w:r>
        <w:rPr>
          <w:rFonts w:ascii="Consolas" w:hAnsi="Consolas" w:cs="Consolas"/>
          <w:color w:val="9E9E9E"/>
          <w:sz w:val="20"/>
          <w:szCs w:val="20"/>
        </w:rPr>
        <w:t>(ep.Diag_cd_123),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0C0C0"/>
          <w:sz w:val="20"/>
          <w:szCs w:val="20"/>
        </w:rPr>
        <w:t>3</w:t>
      </w:r>
      <w:r>
        <w:rPr>
          <w:rFonts w:ascii="Consolas" w:hAnsi="Consolas" w:cs="Consolas"/>
          <w:color w:val="9E9E9E"/>
          <w:sz w:val="20"/>
          <w:szCs w:val="20"/>
        </w:rPr>
        <w:t>)||SUBSTR(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UPPER</w:t>
      </w:r>
      <w:r>
        <w:rPr>
          <w:rFonts w:ascii="Consolas" w:hAnsi="Consolas" w:cs="Consolas"/>
          <w:color w:val="9E9E9E"/>
          <w:sz w:val="20"/>
          <w:szCs w:val="20"/>
        </w:rPr>
        <w:t>(ep.DIAG_CD_4),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epi_diag_1234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diag.diag_cd_1234,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lastRenderedPageBreak/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icd.CODE,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ICD.DESCRIPTION,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ICD.NAME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SAIL0866V.PEDW_DIAG_20190515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diag</w:t>
      </w:r>
    </w:p>
    <w:p w:rsidR="00FE3F98" w:rsidRDefault="00EB00D3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RIGHT OUTER JOIN</w:t>
      </w:r>
      <w:r w:rsidR="00FE3F98">
        <w:rPr>
          <w:rFonts w:ascii="Consolas" w:hAnsi="Consolas" w:cs="Consolas"/>
          <w:color w:val="CCCCCC"/>
          <w:sz w:val="20"/>
          <w:szCs w:val="20"/>
        </w:rPr>
        <w:tab/>
      </w:r>
      <w:r w:rsidR="00FE3F98">
        <w:rPr>
          <w:rFonts w:ascii="Consolas" w:hAnsi="Consolas" w:cs="Consolas"/>
          <w:color w:val="CCCCCC"/>
          <w:sz w:val="20"/>
          <w:szCs w:val="20"/>
        </w:rPr>
        <w:tab/>
      </w:r>
      <w:r w:rsidR="00FE3F98">
        <w:rPr>
          <w:rFonts w:ascii="Consolas" w:hAnsi="Consolas" w:cs="Consolas"/>
          <w:color w:val="CCCCCC"/>
          <w:sz w:val="20"/>
          <w:szCs w:val="20"/>
        </w:rPr>
        <w:tab/>
      </w:r>
      <w:r w:rsidR="00FE3F98">
        <w:rPr>
          <w:rFonts w:ascii="Consolas" w:hAnsi="Consolas" w:cs="Consolas"/>
          <w:color w:val="CCCCCC"/>
          <w:sz w:val="20"/>
          <w:szCs w:val="20"/>
        </w:rPr>
        <w:tab/>
      </w:r>
      <w:r w:rsidR="00FE3F98"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SAILW0866V.CD_ICD10_BLEED_20181220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diag.diag_cd_1234=icd.CODE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SAIL0866V.PEDW_SPELL_20190515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diag.prov_unit_cd=sp.prov_unit_cd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diag.SPELL_NUM_PE=sp.SPELL_NUM_PE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sp.alf_sts_cd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'1'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'4'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'39'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SAIL0866V.PEDW_EPISODE_20190515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sp.prov_unit_cd=ep.prov_unit_cd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sp.SPELL_NUM_PE=ep.SPELL_NUM_PE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diag.epi_num=ep.epi_num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DATA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EB00D3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 TABLE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SAILW0866V.GP_BLEED_20190714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activate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logged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initially</w:t>
      </w:r>
    </w:p>
    <w:p w:rsidR="00FE3F98" w:rsidRDefault="00EB00D3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SAILW0866V.GP_BLEED_20190714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--INSERT INTO SAILW0866V.GP_BLEED_20190714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EB0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GP.ALF_PE,GP.ALF_STS_CD,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GP.EVENT_CD,CD.DESCRIPTION,GP.EVENT_VAL,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GP.ALF_MTCH_PCT,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GP.LOCAL_NUM_PE,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GP.GNDR_CD,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GP.WOB,GP.REG_CAT_CD,GP.PRAC_CD_PE,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CD.CODE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SAIL0866V.WLGP_GP_EVENT_ALF_CLEANSED_20180820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RIGHT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SAILW0866V.CD_READ_BLEED_20181220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GP.EVENT_CD=CD.CODE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 w:cs="Consolas"/>
          <w:color w:val="9E9E9E"/>
          <w:sz w:val="20"/>
          <w:szCs w:val="20"/>
        </w:rPr>
        <w:t>(GP.EVENT_DT)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'2012'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---FETCH FIRST 2 ROWS ONLY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DATA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>--CREATING STUDY TABLE: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--INDEX DATE: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--INCLUSION CRITERIA</w:t>
      </w:r>
      <w:r w:rsidR="00EB00D3">
        <w:rPr>
          <w:rFonts w:ascii="Consolas" w:hAnsi="Consolas" w:cs="Consolas"/>
          <w:color w:val="669768"/>
          <w:sz w:val="20"/>
          <w:szCs w:val="20"/>
        </w:rPr>
        <w:t xml:space="preserve"> IN THIS TABLE</w:t>
      </w:r>
      <w:r>
        <w:rPr>
          <w:rFonts w:ascii="Consolas" w:hAnsi="Consolas" w:cs="Consolas"/>
          <w:color w:val="669768"/>
          <w:sz w:val="20"/>
          <w:szCs w:val="20"/>
        </w:rPr>
        <w:t>:</w:t>
      </w:r>
    </w:p>
    <w:p w:rsidR="00FE3F98" w:rsidRPr="00EB00D3" w:rsidRDefault="00FE3F98" w:rsidP="00EB0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Appearance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of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at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least one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of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the AF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READ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codes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in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patients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primary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care records.</w:t>
      </w:r>
    </w:p>
    <w:p w:rsidR="00FE3F98" w:rsidRPr="00EB00D3" w:rsidRDefault="00FE3F98" w:rsidP="00EB0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Time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period will be January 2000 onwards (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or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relevant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start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date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for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data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ommencing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after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2000).</w:t>
      </w:r>
    </w:p>
    <w:p w:rsidR="00FE3F98" w:rsidRPr="00EB00D3" w:rsidRDefault="00FE3F98" w:rsidP="00EB0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The comorbidities will be extracted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FROM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relevant datasets</w:t>
      </w:r>
    </w:p>
    <w:p w:rsidR="00FE3F98" w:rsidRPr="00EB00D3" w:rsidRDefault="00FE3F98" w:rsidP="00EB0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ALL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AGES</w:t>
      </w:r>
    </w:p>
    <w:p w:rsidR="00FE3F98" w:rsidRPr="00EB00D3" w:rsidRDefault="00FE3F98" w:rsidP="00EB0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ALL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GENDERS</w:t>
      </w:r>
    </w:p>
    <w:p w:rsidR="00FE3F98" w:rsidRPr="00EB00D3" w:rsidRDefault="00FE3F98" w:rsidP="00EB0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IN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THIS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UPDATE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ALL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EVENTS WERE LIMITED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TO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THE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INDEX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DATE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TO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MAKE SURE ABOUT CONSISTANCY</w:t>
      </w:r>
    </w:p>
    <w:p w:rsidR="00FE3F98" w:rsidRPr="00EB00D3" w:rsidRDefault="00EB00D3" w:rsidP="00EB0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EB00D3">
        <w:rPr>
          <w:rFonts w:ascii="Consolas" w:hAnsi="Consolas" w:cs="Consolas"/>
          <w:color w:val="1F497D" w:themeColor="text2"/>
          <w:sz w:val="20"/>
          <w:szCs w:val="20"/>
        </w:rPr>
        <w:t>A</w:t>
      </w:r>
      <w:r w:rsidR="00FE3F98"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6 </w:t>
      </w:r>
      <w:r w:rsidR="00FE3F98"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MONTHS</w:t>
      </w:r>
      <w:r w:rsidR="00FE3F98"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follow back </w:t>
      </w:r>
      <w:r w:rsidR="00FE3F98"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AND</w:t>
      </w:r>
      <w:r w:rsidR="00FE3F98"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follow forward GP </w:t>
      </w:r>
      <w:r w:rsidR="00FE3F98"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DATA</w:t>
      </w:r>
      <w:r w:rsidR="00FE3F98"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="00FE3F98"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WINDOW</w:t>
      </w:r>
      <w:r w:rsidR="00FE3F98"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="00FE3F98"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IS</w:t>
      </w:r>
      <w:r w:rsidR="00FE3F98"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required </w:t>
      </w:r>
      <w:r w:rsidR="00FE3F98"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FOR</w:t>
      </w:r>
      <w:r w:rsidR="00FE3F98"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determining the </w:t>
      </w:r>
      <w:r w:rsidRPr="00EB00D3">
        <w:rPr>
          <w:rFonts w:ascii="Consolas" w:hAnsi="Consolas" w:cs="Consolas"/>
          <w:color w:val="1F497D" w:themeColor="text2"/>
          <w:sz w:val="20"/>
          <w:szCs w:val="20"/>
        </w:rPr>
        <w:t>occurrence</w:t>
      </w:r>
      <w:r w:rsidR="00FE3F98"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r w:rsidR="00FE3F98" w:rsidRPr="00EB00D3">
        <w:rPr>
          <w:rFonts w:ascii="Consolas" w:hAnsi="Consolas" w:cs="Consolas"/>
          <w:b/>
          <w:bCs/>
          <w:color w:val="1F497D" w:themeColor="text2"/>
          <w:sz w:val="20"/>
          <w:szCs w:val="20"/>
        </w:rPr>
        <w:t>OF</w:t>
      </w:r>
      <w:r w:rsidR="00FE3F98" w:rsidRPr="00EB00D3">
        <w:rPr>
          <w:rFonts w:ascii="Consolas" w:hAnsi="Consolas" w:cs="Consolas"/>
          <w:color w:val="1F497D" w:themeColor="text2"/>
          <w:sz w:val="20"/>
          <w:szCs w:val="20"/>
        </w:rPr>
        <w:t xml:space="preserve"> events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------------------------------------------------------------</w:t>
      </w:r>
      <w:r>
        <w:rPr>
          <w:rFonts w:ascii="Consolas" w:hAnsi="Consolas" w:cs="Consolas"/>
          <w:color w:val="669768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--A TABLE WITH ALL AF ALFS FROM 2000 TO 31-12-2017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--Update it is the same ALF lk table but the flags will be for HAS-BLED analysis and comparison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--this table includes all AF patients from 2000 onward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--INSERT INTO 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FIRST_AF_DIAG_DT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"GP_AF_20170905"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alf_sts_cd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'1'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'4'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'39'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alf_Pe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gndr_cd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event_cd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prac_cd_Pe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local_num_PE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&lt;=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DATA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--WOB / GNDR_CD / DEATH_DT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WOB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GNDR_CD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DEATH_DT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   </w:t>
      </w:r>
      <w:r>
        <w:rPr>
          <w:rFonts w:ascii="Consolas" w:hAnsi="Consolas" w:cs="Consolas"/>
          <w:color w:val="9E9E9E"/>
          <w:sz w:val="20"/>
          <w:szCs w:val="20"/>
        </w:rPr>
        <w:t>S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SAIL0866V.ADDE_DEATHS_20180608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SAIL0866V.WDSD_AR_PERS_20181101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WHERE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DOD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DEATH_DT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&lt;= 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S.ALF_PE=A.ALF_PE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S.WOB=A.WOB,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S.GNDR_CD=A.GNDR_CD,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S.DEATH_DT=A.DOD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S.DEATH_DT=A.DEATH_DT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C5AAB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    </w:t>
      </w:r>
      <w:r>
        <w:rPr>
          <w:rFonts w:ascii="Consolas" w:hAnsi="Consolas" w:cs="Consolas"/>
          <w:color w:val="9E9E9E"/>
          <w:sz w:val="20"/>
          <w:szCs w:val="20"/>
        </w:rPr>
        <w:t>S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DEATH_DT,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DEC_SEX_CD,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DEC_LSOA_CD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"ADDE_DEATHS_20180608"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  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GNDR_CD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S.ALF_PE=A.ALF_PE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S.GNDR_CD=A.DEC_SEX_CD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--check: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9E9E9E"/>
          <w:sz w:val="20"/>
          <w:szCs w:val="20"/>
        </w:rPr>
        <w:t>(*)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GNDR_CD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--0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--FILLING GNDR GAPS USING GP DATA: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     </w:t>
      </w:r>
      <w:r>
        <w:rPr>
          <w:rFonts w:ascii="Consolas" w:hAnsi="Consolas" w:cs="Consolas"/>
          <w:color w:val="9E9E9E"/>
          <w:sz w:val="20"/>
          <w:szCs w:val="20"/>
        </w:rPr>
        <w:t>S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GNDR_CD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SAIL0866V.WLGP_GP_EVENT_ALF_CLEANSED_20180820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lastRenderedPageBreak/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GNDR_CD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S.ALF_PE=A.ALF_PE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S.GNDR_CD=A.GNDR_CD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9E9E9E"/>
          <w:sz w:val="20"/>
          <w:szCs w:val="20"/>
        </w:rPr>
        <w:t>(*)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 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GNDR_CD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--0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---HURRAY! GNDR GAP IS FILLED NO NULL GNDERS :) check before hurray for AF s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GP_END_DATE</w:t>
      </w:r>
      <w:r>
        <w:rPr>
          <w:rFonts w:ascii="Consolas" w:hAnsi="Consolas" w:cs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STUDY_GP_COVERAGE_DAYS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gp_end_date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MAX</w:t>
      </w:r>
      <w:r>
        <w:rPr>
          <w:rFonts w:ascii="Consolas" w:hAnsi="Consolas" w:cs="Consolas"/>
          <w:color w:val="9E9E9E"/>
          <w:sz w:val="20"/>
          <w:szCs w:val="20"/>
        </w:rPr>
        <w:t>(END_DATE)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END_DT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SAIL0866V.WLGP_CLEAN_GP_REG_BY_PRAC_INCLNONSAIL_MEDIAN_20180820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GP_DATA_FLAG=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A.GP_END_DATE=B.END_DT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AAB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0"/>
          <w:szCs w:val="20"/>
        </w:rPr>
      </w:pPr>
    </w:p>
    <w:p w:rsidR="00FC5AAB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lastRenderedPageBreak/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STUDY_START_DATE</w:t>
      </w:r>
      <w:r>
        <w:rPr>
          <w:rFonts w:ascii="Consolas" w:hAnsi="Consolas" w:cs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STUDY_END_DATE</w:t>
      </w:r>
      <w:r>
        <w:rPr>
          <w:rFonts w:ascii="Consolas" w:hAnsi="Consolas" w:cs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study_start_date=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study_end_date=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STUDY_GP_COVERAGE_DAYS=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GP_end_DATE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study_start_date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DAYS</w:t>
      </w:r>
      <w:r>
        <w:rPr>
          <w:rFonts w:ascii="Consolas" w:hAnsi="Consolas" w:cs="Consolas"/>
          <w:color w:val="9E9E9E"/>
          <w:sz w:val="20"/>
          <w:szCs w:val="20"/>
        </w:rPr>
        <w:t>(GP_END_DATE)-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DAYS</w:t>
      </w:r>
      <w:r>
        <w:rPr>
          <w:rFonts w:ascii="Consolas" w:hAnsi="Consolas" w:cs="Consolas"/>
          <w:color w:val="9E9E9E"/>
          <w:sz w:val="20"/>
          <w:szCs w:val="20"/>
        </w:rPr>
        <w:t>(study_start_date)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--DEFINING AGE AS CHASD AND HAS FLAGS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--AGE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BASE_AGE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DEATH_AGE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BASE_AGE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CAST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DAYS</w:t>
      </w:r>
      <w:r>
        <w:rPr>
          <w:rFonts w:ascii="Consolas" w:hAnsi="Consolas" w:cs="Consolas"/>
          <w:color w:val="9E9E9E"/>
          <w:sz w:val="20"/>
          <w:szCs w:val="20"/>
        </w:rPr>
        <w:t>(STUDY_START_DATE)-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DAYS</w:t>
      </w:r>
      <w:r>
        <w:rPr>
          <w:rFonts w:ascii="Consolas" w:hAnsi="Consolas" w:cs="Consolas"/>
          <w:color w:val="9E9E9E"/>
          <w:sz w:val="20"/>
          <w:szCs w:val="20"/>
        </w:rPr>
        <w:t>(WOB)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DEATH_AGE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CAST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DAYS</w:t>
      </w:r>
      <w:r>
        <w:rPr>
          <w:rFonts w:ascii="Consolas" w:hAnsi="Consolas" w:cs="Consolas"/>
          <w:color w:val="9E9E9E"/>
          <w:sz w:val="20"/>
          <w:szCs w:val="20"/>
        </w:rPr>
        <w:t>(DEATH_DT)-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DAYS</w:t>
      </w:r>
      <w:r>
        <w:rPr>
          <w:rFonts w:ascii="Consolas" w:hAnsi="Consolas" w:cs="Consolas"/>
          <w:color w:val="9E9E9E"/>
          <w:sz w:val="20"/>
          <w:szCs w:val="20"/>
        </w:rPr>
        <w:t>(WOB)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BASE_AGE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CAST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BASE_AGE/</w:t>
      </w:r>
      <w:r>
        <w:rPr>
          <w:rFonts w:ascii="Consolas" w:hAnsi="Consolas" w:cs="Consolas"/>
          <w:color w:val="C0C0C0"/>
          <w:sz w:val="20"/>
          <w:szCs w:val="20"/>
        </w:rPr>
        <w:t>365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0C0C0"/>
          <w:sz w:val="20"/>
          <w:szCs w:val="20"/>
        </w:rPr>
        <w:t>25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9E9E9E"/>
          <w:sz w:val="20"/>
          <w:szCs w:val="20"/>
        </w:rPr>
        <w:t>),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DEATH_AGE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CAST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DEATH_AGE/</w:t>
      </w:r>
      <w:r>
        <w:rPr>
          <w:rFonts w:ascii="Consolas" w:hAnsi="Consolas" w:cs="Consolas"/>
          <w:color w:val="C0C0C0"/>
          <w:sz w:val="20"/>
          <w:szCs w:val="20"/>
        </w:rPr>
        <w:t>365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0C0C0"/>
          <w:sz w:val="20"/>
          <w:szCs w:val="20"/>
        </w:rPr>
        <w:t>25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BASE_AGE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(death_age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BASE_AGE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DEATH_DT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BASE_AGE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DEATH_AGE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lastRenderedPageBreak/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AGE_65_74 / AGE_OVER_75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AGE_65_74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AGE_over_75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AGE_OVER_65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AGE_65_74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BASE_AGE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65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74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AGE_OVER_75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BASE_AGE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0C0C0"/>
          <w:sz w:val="20"/>
          <w:szCs w:val="20"/>
        </w:rPr>
        <w:t>75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AGE_OVER_65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BASE_AGE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65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SEX_FEMALE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SEX_FEMALE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SEX_FEMALE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GNDR_CD=</w:t>
      </w:r>
      <w:r>
        <w:rPr>
          <w:rFonts w:ascii="Consolas" w:hAnsi="Consolas" w:cs="Consolas"/>
          <w:color w:val="CAC580"/>
          <w:sz w:val="20"/>
          <w:szCs w:val="20"/>
        </w:rPr>
        <w:t>'2'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--CHADSVASC: FLAGS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--STROKE_TIA_THROM : CHADS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STROKE_CHAD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STROKE_CHAD_1ST_ADMIS_DT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STROKE_CHAD_BL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STROKE_CHAD_BL_1ST_ADMIS_DT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STROKE_CHAD=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STROKE_CHAD_1ST_ADMIS_DT=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STROKE_CHAD_BL=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STROKE_CHAD_BL_1ST_ADMIS_DT=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(B.ADMIS_DT)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SAILW0866V.PEDW_CHAD_HAS_20170906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B.CHADVASC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's'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'emolism in S'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B.DIAG_CD_1234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'I608'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'I602'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'I604'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'I600'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'I607'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'I601'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'I606'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'I603'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'I605'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'I609'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B.ADMIS_DT  &lt;=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GP.STROKE_CHAD_BL=1,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GP.STROKE_CHAD_BL_1ST_ADMIS_DT=FLAG.MIN_ADMIS_DT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GP.STROKE_CHAD=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GP.STROKE_CHAD_1ST_ADMIS_DT=FLAG.MIN_ADMIS_DT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</w:t>
      </w:r>
      <w:r w:rsidR="00FE3F98">
        <w:rPr>
          <w:rFonts w:ascii="Consolas" w:hAnsi="Consolas" w:cs="Consolas"/>
          <w:color w:val="669768"/>
          <w:sz w:val="20"/>
          <w:szCs w:val="20"/>
        </w:rPr>
        <w:t>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--DIABETES (PEDW)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DIAB_CHAD_P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DIAB_CHAD_1ST_ADMIS_DT_P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DIAB_CHAD_P_BL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DIAB_CHAD_1ST_ADMIS_DT_P_BL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DIAB_CHAD_1ST_ADMIS_DT_P=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,DIAB_CHAD_P=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DIAB_CHAD_1ST_ADMIS_DT_P_BL=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,DIAB_CHAD_P_BL=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(B.ADMIS_DT)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SAILW0866V.PEDW_CHAD_HAS_20170906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B.CHADVASC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'd'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B.ADMIS_DT  &lt;=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GP.DIAB_CHAD_P_BL=1,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GP.DIAB_CHAD_1ST_ADMIS_DT_P_BL=FLAG.MIN_ADMIS_DT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GP.DIAB_CHAD_P=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GP.DIAB_CHAD_1ST_ADMIS_DT_P=FLAG.MIN_ADMIS_DT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--DIABETES (GP)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DIAB_CHAD_GP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DIAB_CHAD_GP_1ST_DT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DIAB_CHAD_GP_BL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color w:val="9E9E9E"/>
          <w:sz w:val="20"/>
          <w:szCs w:val="20"/>
        </w:rPr>
        <w:t>DIAB_CHAD_GP_1ST_DT_BL</w:t>
      </w:r>
      <w:r w:rsidR="00FE3F98"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E3F98"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DIAB_CHAD_GP_1ST_DT=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,DIAB_CHAD_GP=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DIAB_CHAD_GP_1ST_DT_BL=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,DIAB_CHAD_GP_BL=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 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FC5AAB"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C5AAB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MIN_EV_DT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"GP_DIAB_20170905"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B.EVENT_DT  &lt;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GP.DIAB_CHAD_GP_BL =1,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GP.DIAB_CHAD_GP_1ST_DT_BL=FLAG.MIN_EV_DT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GP.DIAB_CHAD_GP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GP.DIAB_CHAD_GP_1ST_DT=FLAG.MIN_EV_DT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--CHECK: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DIAB_CHAD_GP=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 AM HERE FINISH ADDING BASELINE AND STUDY CONDITIONS AND THEN READY FOR MODELLING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>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--VASCULAR (PEDW)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VASCULAR_CHAD_P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VASCULAR_CHAD_1ST_ADMIS_DT_P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VASCULAR_CHAD_P_BL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VASCULAR_CHAD_1ST_ADMIS_DT_P_BL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VASCULAR_CHAD_P=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VASCULAR_CHAD_1ST_ADMIS_DT_P=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VASCULAR_CHAD_P_bl=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VASCULAR_CHAD_1ST_ADMIS_DT_P_bl=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(B.ADMIS_DT)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SAILW0866V.PEDW_CHAD_HAS_20170906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B.CHADVASC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'v'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B.ADMIS_DT  BETWEEN '2017-01-01' AND 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color w:val="9E9E9E"/>
          <w:sz w:val="20"/>
          <w:szCs w:val="20"/>
        </w:rPr>
        <w:t>&lt;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GP.VASCULAR_CHAD_P_BL=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GP.VASCULAR_CHAD_1ST_ADMIS_DT_P_BL=FLAG.MIN_ADMIS_DT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GP.VASCULAR_CHAD_P=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GP.VASCULAR_CHAD_1ST_ADMIS_DT_P=FLAG.MIN_ADMIS_DT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--VASCULAR (GP)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VASCULAR_CHAD_GP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VASC_CHAD_GP_1ST_DT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VASCULAR_CHAD_GP_BL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VASC_CHAD_GP_1ST_DT_BL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VASCULAR_CHAD_GP=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VASC_CHAD_GP_1ST_DT=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VASCULAR_CHAD_GP_BL=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VASC_CHAD_GP_1ST_DT_BL=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MIN_EV_DT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"GP_CHAD_20170905"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B.CHADSVASC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'v'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B.EVENT_DT BETWEEN '2017-01-01' AND 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color w:val="9E9E9E"/>
          <w:sz w:val="20"/>
          <w:szCs w:val="20"/>
        </w:rPr>
        <w:t>&lt;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GP.VASCULAR_CHAD_GP_BL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GP.VASC_CHAD_GP_1ST_DT_BL=FLAG.MIN_EV_DT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GP.VASCULAR_CHAD_GP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GP.VASC_CHAD_GP_1ST_DT=FLAG.MIN_EV_DT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>--CHF (PEDW)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CHF_CHAD_1ST_ADMIS_DT_P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CHF_CHAD_1ST_ADMIS_DT_P_BL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CHF_CHAD_P=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CHF_CHAD_1ST_ADMIS_DT_p=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CHF_CHAD_P_BL=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CHF_CHAD_1ST_ADMIS_DT_p_BL=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 PEDW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(B.ADMIS_DT)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SAILW0866V.PEDW_CHAD_HAS_20170906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B.CHADVASC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'HF'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B.ADMIS_DT  &lt;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GP.CHF_CHAD_P_BL=1,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GP.CHF_CHAD_1ST_ADMIS_DT_P_BL=FLAG.MIN_ADMIS_DT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GP.CHF_CHAD_P=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GP.CHF_CHAD_1ST_ADMIS_DT_P=FLAG.MIN_ADMIS_DT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--CHF (GP)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lastRenderedPageBreak/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CHF_CHAD_1ST_EV_GP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CHF_CHAD_GP_P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CHF_CHAD_1ST_EV_GP_P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CHF_CHAD_GP=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,CHF_CHAD_1ST_EV_GP=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CHF_CHAD_GP_P=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,CHF_CHAD_1ST_EV_GP_P=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 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MIN_EV_DT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"GP_CHAD_20170905"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B.CHADSVASC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'Heart failure'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B.EVENT_DT  &lt;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GP.CHF_CHAD_GP_P =1,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GP.CHF_CHAD_1ST_EV_GP_P=FLAG.MIN_EV_DT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GP.CHF_CHAD_GP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GP.CHF_CHAD_1ST_EV_GP=FLAG.MIN_EV_DT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--RENAL DISEASE :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lastRenderedPageBreak/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RENAL_HAS_GP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RENAL_HAS_GP_DT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RENAL_HAS_GP_BL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RENAL_HAS_GP_DT_BL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RENAL_HAS_GP=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RENAL_HAS_GP_DT=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RENAL_HAS_GP_BL=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RENAL_HAS_GP_DT_BL=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MIN_EV_DT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"GP_RENAL_LIVER_20170905"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B.HASBLED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'Impaired renal failure'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color w:val="9E9E9E"/>
          <w:sz w:val="20"/>
          <w:szCs w:val="20"/>
        </w:rPr>
        <w:t>&lt;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b.EVENT_DT  BETWEEN '2017-01-01' AND 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GP.RENAL_HAS_GP_BL=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GP.RENAL_HAS_GP_DT_BL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GP.RENAL_HAS_GP=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GP.RENAL_HAS_GP_DT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--LIVER DISEASE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HAS_BLED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SAILW0594V.PEDW_CHAD_HAS_20170906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---impaired liver function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"SAILW0594V"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"GP_RENAL_LIVER_20170905"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--impaired liver function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lastRenderedPageBreak/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LIVER_HAS_GP_DATE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LIVER_HAS_GP_BL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LIVER_HAS_GP_DATE_BL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LIVER_HAS_P_1ST_ADMIS_DT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LIVER_HAS_P_1ST_ADMIS_DT_BL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LIVER_HAS_GP=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LIVER_HAS_P_1ST_ADMIS_DT=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liver_has_gp_date=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LIVER_HAS_GP_BL=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LIVER_HAS_P_1ST_ADMIS_DT_BL=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liver_has_gp_date_BL=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--FIRST MEGRING PEDW LIVERS: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(B.ADMIS_DT)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SAILW0866V.PEDW_CHAD_HAS_20170906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B.HAS_BLED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'impaired liver function'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B.ADMIS_DT  &lt;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GP.LIVER_HAS_P_BL=1,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GP.LIVER_HAS_P_1ST_ADMIS_DT_BL=FLAG.MIN_ADMIS_DT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lastRenderedPageBreak/>
        <w:tab/>
      </w:r>
      <w:r>
        <w:rPr>
          <w:rFonts w:ascii="Consolas" w:hAnsi="Consolas" w:cs="Consolas"/>
          <w:color w:val="9E9E9E"/>
          <w:sz w:val="20"/>
          <w:szCs w:val="20"/>
        </w:rPr>
        <w:t>GP.LIVER_HAS_P=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GP.LIVER_HAS_P_1ST_ADMIS_DT=FLAG.MIN_ADMIS_DT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--MERGE GP LIVERS: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MIN_EV_DT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"GP_RENAL_LIVER_20170905"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B.HASBLED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'impaired liver function'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B.EVENT_DT &lt;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GP.LIVER_HAS_GP_BL=1 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GP.LIVER_HAS_GP_DATE_BL=FLAG.MIN_EV_DT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GP.LIVER_HAS_GP=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GP.LIVER_HAS_GP_DATE=FLAG.MIN_EV_DT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--STROKE : HAS_BLED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--GOING TO USE THE SAME FLAG OF CHAD FOR THE SAILW0866V.HASB_ALF_LK_20190325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--BLEEDING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MJ_BLEEDING_HASB_P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MJ_BLEEDING_HASB_1ST_ADMIS_DT_P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MJ_BLEEDING_HASB_P_BL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MJ_BLEEDING_HASB_1ST_ADMIS_DT_P_BL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lastRenderedPageBreak/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MJ_BLEEDING_HASB_P=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MJ_BLEEDING_HASB_1ST_ADMIS_DT_P=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MJ_BLEEDING_HASB_P_BL=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MJ_BLEEDING_HASB_1ST_ADMIS_DT_P_BL=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SAILW0866V.CD_ICD10_20170814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HAS_BLED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AC580"/>
          <w:sz w:val="20"/>
          <w:szCs w:val="20"/>
        </w:rPr>
        <w:t>'bleeding'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'history of bleeding'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--USING TABLE OF MAJOR BLEEDING FROM SABRE REVIEWED LIST OF BLEEDING CODES: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SAILW0866V.PEDW_BLEED_20190714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(B.ADMIS_DT)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--decided to use the table with SABRE bleeding admissions: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SAILW0866V.PEDW_BLEED_20190714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/*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SAILW0866V.PEDW_CHAD_HAS_20170906 AS 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ON 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WHERE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B.HAS_BLED IN ('bleeding','history of bleeding')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B.ADMIS_DT &lt;=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*/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B.ADMIS_DT &lt;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GP.MJ_BLEEDING_HASB_P=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GP.MJ_BLEEDING_HASB_1ST_ADMIS_DT_P=FLAG.MIN_ADMIS_DT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GP.MJ_BLEEDING_HASB_1ST_ADMIS_DT_P=FLAG.MIN_ADMIS_DT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GP.MJ_BLEEDING_HASB_P_BL=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GP.MJ_BLEEDING_HASB_1ST_ADMIS_DT_P_BL=FLAG.MIN_ADMIS_DT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lastRenderedPageBreak/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MJ_BLEEDING_HASB_P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=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--HAS_BLED MEDICATION --LEFT THESE OUT SAILW0866V.WELSH_STROKE_20190308 (JULIAN SUGGESTION)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MEDICATION_HASB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MEDICATION_HASB_DT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MEDICATION_HASB_BL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MEDICATION_HASB_DT_BL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MEDICATION_HASB=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MEDICATION_HASB_BL=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MIN_EV_DT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"GP_DRUG_HASBLED_20170905"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EVENT_DT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&lt;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GP.MEDICATION_HASB_BL=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GP.MEDICATION_HASB_DT_BL=FLAG.MIN_EV_DT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GP.MEDICATION_HASB=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GP.MEDICATION_HASB_DT=FLAG.MIN_EV_DT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--HYPERTENSION: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--DECIDED THAT FOR THE FEASIBILITY PART OF THE STUDY: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--ONLY FLAG CASES WHO HAD A HYPERTENSION DIAGNOSIS IN THEIR GP RECORD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HYPT_GP_BL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HYPT_GP_DT_BL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HYPT_GP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HYPT_GP_DT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HYPT_GP=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HYPT_GP_BL=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MIN_EV_DT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"GP_CHAD_20170905"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B.CHADSVASC=</w:t>
      </w:r>
      <w:r>
        <w:rPr>
          <w:rFonts w:ascii="Consolas" w:hAnsi="Consolas" w:cs="Consolas"/>
          <w:color w:val="CAC580"/>
          <w:sz w:val="20"/>
          <w:szCs w:val="20"/>
        </w:rPr>
        <w:t>'hypertension'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B.EVENT_DT &lt;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GP.HYPT_GP_BL=1,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GP.HYPT_GP_DT_BL=FLAG.MIN_EV_DT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GP.HYPT_GP=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GP.HYPT_GP_DT=FLAG.MIN_EV_DT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--LABILE INR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--WE WANT TO HAVE THREE SEPARATE FLAGS: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1-ANY INR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2-INR&gt;5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3-INR&gt;8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INR_GP_BL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INR_GP_DT_BL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INR_5_OR_ABOVE_BL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INR_8_OR_ABOVE_BL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INR_GP_DT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INR_5_OR_ABOVE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INR_8_OR_ABOVE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INR_GP=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,INR_5_OR_ABOVE=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,INR_8_OR_ABOVE=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INR_GP_BL=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,INR_5_OR_ABOVE_BL=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,INR_8_OR_ABOVE_BL=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MIN_EV_DT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1AA6C"/>
          <w:sz w:val="20"/>
          <w:szCs w:val="20"/>
        </w:rPr>
        <w:t>"SAILW0866V"</w:t>
      </w:r>
      <w:r>
        <w:rPr>
          <w:rFonts w:ascii="Consolas" w:hAnsi="Consolas" w:cs="Consolas"/>
          <w:color w:val="9E9E9E"/>
          <w:sz w:val="20"/>
          <w:szCs w:val="20"/>
        </w:rPr>
        <w:t>.</w:t>
      </w:r>
      <w:r>
        <w:rPr>
          <w:rFonts w:ascii="Consolas" w:hAnsi="Consolas" w:cs="Consolas"/>
          <w:color w:val="C1AA6C"/>
          <w:sz w:val="20"/>
          <w:szCs w:val="20"/>
        </w:rPr>
        <w:t>"GP_INR_20170905"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B.EVENT_DT &lt;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B.EVENT_VAL &gt;= 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B.EVENT_VAL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8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GP.INR_GP_BL=1,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GP.INR_GP_DT_BL=FLAG.MIN_EV_DT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GP.INR_5_OR_ABOVE_BL=1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GP.INR_8_OR_ABOVE_BL=1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GP.INR_GP=1,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GP.INR_GP_DT=FLAG.MIN_EV_DT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GP.INR_5_OR_ABOVE=1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GP.INR_8_OR_ABOVE=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--ALCOHORL FLAG FOR HASBLED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lastRenderedPageBreak/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ALCOHOL_BL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ALCOHOL_DT_BL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ALCOHOL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ALCOHOL_DT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ALCOHOL=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ALCOHOL_BL=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(B.EVENT_DT)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MIN_EV_DT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SAILW0866V.GP_ALOCHOL_20190310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B.EVENT_DT &lt; '2017-01-01'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B.EVENT_DT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A.FIRST_AF_DIAG_DT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GP.ALCOHOL=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GP.ALCOHOL_DT=FLAG.MIN_EV_DT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GP.ALCOHOL_BL=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GP.ALCOHOL_DT_BL=FLAG.MIN_EV_DT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--SOME FIELDS NEED TO BE COMBINED PRIOR TO CALCULATIONS: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--THOSE FLAGS WHICH WERE DRIVED SEPARATELY FOR GP AND PEDW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--PEDW ONLY FLAGS: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MI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MJ-BLEEDING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MJ_BLEEDING_HASB_P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STROKE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STROKE_CHAD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/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STROKE_HASB_P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--GP ONLY FLAGS: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AF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AC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AP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/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AP_SINGLE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/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AP_P2Y12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/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AP_DOUBLE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HAS-BLED-MEDICATION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MEDICATION_HASB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lastRenderedPageBreak/>
        <w:tab/>
      </w:r>
      <w:r>
        <w:rPr>
          <w:rFonts w:ascii="Consolas" w:hAnsi="Consolas" w:cs="Consolas"/>
          <w:color w:val="9E9E9E"/>
          <w:sz w:val="20"/>
          <w:szCs w:val="20"/>
        </w:rPr>
        <w:t>HYPERTENSION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HYPT_GP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RENAL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RENAL_HAS_GP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LABILE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/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INR_5_OR_ABOVE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/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INR_8_OR_ABOVE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--PEDW &amp; GP FLAGS: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CHF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CHF_CHAD_GP</w:t>
      </w:r>
      <w:r>
        <w:rPr>
          <w:rFonts w:ascii="Consolas" w:hAnsi="Consolas" w:cs="Consolas"/>
          <w:color w:val="CCCCCC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9E9E9E"/>
          <w:sz w:val="20"/>
          <w:szCs w:val="20"/>
        </w:rPr>
        <w:t>/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VASCULAR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VASCULAR_CHAD_GP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/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VASCULAR_CHAD_P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DIABETES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DIAB_CHAD_GP</w:t>
      </w:r>
      <w:r>
        <w:rPr>
          <w:rFonts w:ascii="Consolas" w:hAnsi="Consolas" w:cs="Consolas"/>
          <w:color w:val="CCCCCC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9E9E9E"/>
          <w:sz w:val="20"/>
          <w:szCs w:val="20"/>
        </w:rPr>
        <w:t>/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LIVER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: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LIVER_HAS_GP</w:t>
      </w:r>
      <w:r>
        <w:rPr>
          <w:rFonts w:ascii="Consolas" w:hAnsi="Consolas" w:cs="Consolas"/>
          <w:color w:val="CCCCCC"/>
          <w:sz w:val="20"/>
          <w:szCs w:val="20"/>
        </w:rPr>
        <w:t xml:space="preserve">     </w:t>
      </w:r>
      <w:r>
        <w:rPr>
          <w:rFonts w:ascii="Consolas" w:hAnsi="Consolas" w:cs="Consolas"/>
          <w:color w:val="9E9E9E"/>
          <w:sz w:val="20"/>
          <w:szCs w:val="20"/>
        </w:rPr>
        <w:t>/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--CREATE A COMBINED FLAG FOR PEDW &amp; GP ONES: CHF, VASC, DIAB, LIVER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CHF_CHAD_COMB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VASC_CHAD_COMB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DIAB_CHAD_COMB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LIV_HAS_COMB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CHF_CHAD_COMB_BL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VASC_CHAD_COMB_BL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DIAB_CHAD_COMB_BL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LIV_HAS_COMB_BL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CHF_CHAD_COMB=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,VASC_CHAD_COMB=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,DIAB_CHAD_COMB=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,LIV_HAS_COMB=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CHF_CHAD_COMB_BL=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,VASC_CHAD_COMB_BL=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,DIAB_CHAD_COMB_BL=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,LIV_HAS_COMB_BL=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--CHF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CHF_CHAD_COMB=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CHF_CHAD_1st_admis_dt_p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CHF_CHAD_1ST_EV_GP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CHF_CHAD_COMB_BL=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CHF_CHAD_1st_admis_dt_p_BL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CHF_CHAD_1ST_EV_GP_P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--VASC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VASC_CHAD_COMB=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VASCULAR_CHAD_1st_admis_dt_p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VASC_CHAD_GP_1ST_DT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lastRenderedPageBreak/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VASC_CHAD_COMB_BL=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VASCULAR_CHAD_1st_admis_dt_p_BL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VASC_CHAD_GP_1ST_DT_BL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--DIAB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DIAB_CHAD_COMB=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DIAB_CHAD_1st_admis_dt_p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DIAB_CHAD_GP_1ST_DT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DIAB_CHAD_COMB_BL=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DIAB_CHAD_1st_admis_dt_p_BL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DIAB_CHAD_GP_1ST_DT_BL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--LIV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LIV_HAS_COMB=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LIVER_HAS_P_1st_admis_dt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LIVER_HAS_GP_DATE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LIV_HAS_COMB_BL=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LIVER_HAS_P_1st_admis_dt_BL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LIVER_HAS_GP_DATE_BL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--CHECKS: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LIV_HAS_COMB,LIVER_HAS_GP,LIVER_HAS_P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LIV_HAS_COMB=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--HAS-BLEAD CALCULATION: 1-YEAR RISK OF MAJOR BLEEDING INCREASES FOR SCORE ABOVE 3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HYPERTENSION</w:t>
      </w:r>
      <w:r>
        <w:rPr>
          <w:rFonts w:ascii="Consolas" w:hAnsi="Consolas" w:cs="Consolas"/>
          <w:color w:val="669768"/>
          <w:sz w:val="20"/>
          <w:szCs w:val="20"/>
        </w:rPr>
        <w:tab/>
        <w:t>: HYPT_GP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RENAL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 RENAL_HAS_GP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>LIVER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 LIV_HAS_COMB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 STROKE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 STROKE_HASB_P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 MJ_BLEEDING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 MJ_BLEEDING_HASB_P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 LABILE INR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 INR_GP / INR_5_OR_ABOVE / INR_8_OR_ABOVE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 AGE&gt;65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 AGE_OVER_65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  MEDICATION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 MEDICATION_HASB (WE EXCLUDED THESE)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 xml:space="preserve">--  ALCOHOL </w:t>
      </w:r>
      <w:r>
        <w:rPr>
          <w:rFonts w:ascii="Consolas" w:hAnsi="Consolas" w:cs="Consolas"/>
          <w:color w:val="669768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ab/>
        <w:t>: INCLUDED THESE IN MOST UPDATED COHORT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HASBLED_INR5_BL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HASBLED_INR8_BL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HASBLED_INR8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HASBLED_INR5=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,HASBLED_INR8=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HASBLED_INR5_BL=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,HASBLED_INR8_BL=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HASBLED_INR5=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CAST</w:t>
      </w:r>
      <w:r>
        <w:rPr>
          <w:rFonts w:ascii="Consolas" w:hAnsi="Consolas" w:cs="Consolas"/>
          <w:color w:val="9E9E9E"/>
          <w:sz w:val="20"/>
          <w:szCs w:val="20"/>
        </w:rPr>
        <w:t>(HYPT_GP+RENAL_HAS_GP+LIV_HAS_COMB+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STROKE_CHAD+MJ_BLEEDING_HASB_P+ALCOHOL+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INR_5_OR_ABOVE+AGE_OVER_65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HASBLED_INR8=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CAST</w:t>
      </w:r>
      <w:r>
        <w:rPr>
          <w:rFonts w:ascii="Consolas" w:hAnsi="Consolas" w:cs="Consolas"/>
          <w:color w:val="9E9E9E"/>
          <w:sz w:val="20"/>
          <w:szCs w:val="20"/>
        </w:rPr>
        <w:t>(HYPT_GP+RENAL_HAS_GP+LIV_HAS_COMB+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STROKE_CHAD+MJ_BLEEDING_HASB_P+ALCOHOL+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INR_8_OR_ABOVE+AGE_OVER_65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HASBLED_INR5_BL=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CAST</w:t>
      </w:r>
      <w:r>
        <w:rPr>
          <w:rFonts w:ascii="Consolas" w:hAnsi="Consolas" w:cs="Consolas"/>
          <w:color w:val="9E9E9E"/>
          <w:sz w:val="20"/>
          <w:szCs w:val="20"/>
        </w:rPr>
        <w:t>(HYPT_GP_BL+RENAL_HAS_GP_BL+LIV_HAS_COMB_BL+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STROKE_CHAD_BL+MJ_BLEEDING_HASB_P_BL+ALCOHOL_BL+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INR_5_OR_ABOVE_BL+AGE_OVER_65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HASBLED_INR8=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CAST</w:t>
      </w:r>
      <w:r>
        <w:rPr>
          <w:rFonts w:ascii="Consolas" w:hAnsi="Consolas" w:cs="Consolas"/>
          <w:color w:val="9E9E9E"/>
          <w:sz w:val="20"/>
          <w:szCs w:val="20"/>
        </w:rPr>
        <w:t>(HYPT_GP_BL+RENAL_HAS_GP_BL+LIV_HAS_COMB_BL+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STROKE_CHAD_BL+MJ_BLEEDING_HASB_P_BL+ALCOHOL_BL+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INR_8_OR_ABOVE_BL+AGE_OVER_65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9E9E9E"/>
          <w:sz w:val="20"/>
          <w:szCs w:val="20"/>
        </w:rPr>
        <w:t>(*)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HASBLED_INR5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0C0C0"/>
          <w:sz w:val="20"/>
          <w:szCs w:val="20"/>
        </w:rPr>
        <w:t>3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--13,251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--CHADS2VASC2 CALCULATION: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CHADSVASC_BL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CHADSVASC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lastRenderedPageBreak/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CHADSVASC=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CHADSVASC_BL=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CHADSVASC=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CAST</w:t>
      </w:r>
      <w:r>
        <w:rPr>
          <w:rFonts w:ascii="Consolas" w:hAnsi="Consolas" w:cs="Consolas"/>
          <w:color w:val="9E9E9E"/>
          <w:sz w:val="20"/>
          <w:szCs w:val="20"/>
        </w:rPr>
        <w:t>(AGE_65_74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</w:t>
      </w:r>
      <w:r>
        <w:rPr>
          <w:rFonts w:ascii="Consolas" w:hAnsi="Consolas" w:cs="Consolas"/>
          <w:color w:val="9E9E9E"/>
          <w:sz w:val="20"/>
          <w:szCs w:val="20"/>
        </w:rPr>
        <w:t>*(AGE_OVER_75))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SEX_FEMALE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CHF_CHAD_COMB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+HYPT_GP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</w:t>
      </w:r>
      <w:r>
        <w:rPr>
          <w:rFonts w:ascii="Consolas" w:hAnsi="Consolas" w:cs="Consolas"/>
          <w:color w:val="9E9E9E"/>
          <w:sz w:val="20"/>
          <w:szCs w:val="20"/>
        </w:rPr>
        <w:t>*(STROKE_CHAD))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VASC_CHAD_COMB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DIAB_CHAD_COMB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CHADSVASC_BL=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CAST</w:t>
      </w:r>
      <w:r>
        <w:rPr>
          <w:rFonts w:ascii="Consolas" w:hAnsi="Consolas" w:cs="Consolas"/>
          <w:color w:val="9E9E9E"/>
          <w:sz w:val="20"/>
          <w:szCs w:val="20"/>
        </w:rPr>
        <w:t>(AGE_65_74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</w:t>
      </w:r>
      <w:r>
        <w:rPr>
          <w:rFonts w:ascii="Consolas" w:hAnsi="Consolas" w:cs="Consolas"/>
          <w:color w:val="9E9E9E"/>
          <w:sz w:val="20"/>
          <w:szCs w:val="20"/>
        </w:rPr>
        <w:t>*(AGE_OVER_75))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SEX_FEMALE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CHF_CHAD_COMB_BL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+HYPT_GP_BL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</w:t>
      </w:r>
      <w:r>
        <w:rPr>
          <w:rFonts w:ascii="Consolas" w:hAnsi="Consolas" w:cs="Consolas"/>
          <w:color w:val="9E9E9E"/>
          <w:sz w:val="20"/>
          <w:szCs w:val="20"/>
        </w:rPr>
        <w:t>*(STROKE_CHAD))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VASC_CHAD_COMB_BL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+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DIAB_CHAD_COMB_BL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CHADSVASC,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 </w:t>
      </w:r>
      <w:r>
        <w:rPr>
          <w:rFonts w:ascii="Consolas" w:hAnsi="Consolas" w:cs="Consolas"/>
          <w:color w:val="9E9E9E"/>
          <w:sz w:val="20"/>
          <w:szCs w:val="20"/>
        </w:rPr>
        <w:t>CHADSVASC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MEDIAN(CHADSVASC)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--AC AT THE START: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AC_BASELINE_2017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AC_BASELINE_2017=</w:t>
      </w:r>
      <w:r>
        <w:rPr>
          <w:rFonts w:ascii="Consolas" w:hAnsi="Consolas" w:cs="Consolas"/>
          <w:color w:val="C0C0C0"/>
          <w:sz w:val="20"/>
          <w:szCs w:val="20"/>
        </w:rPr>
        <w:t>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SAILW0866V.GP_AC_AP_20170905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READ_TYPE=</w:t>
      </w:r>
      <w:r>
        <w:rPr>
          <w:rFonts w:ascii="Consolas" w:hAnsi="Consolas" w:cs="Consolas"/>
          <w:color w:val="CAC580"/>
          <w:sz w:val="20"/>
          <w:szCs w:val="20"/>
        </w:rPr>
        <w:t>'anticoag'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'2016-10-30'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'2017-01-15'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A.ALF_PE=B.ALF_PE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A.AC_BASELINE_2017=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--INCIDENT OF MJ BLEEDING FROM 2017-01-01 TO 2018-01-01: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MJ_BLEEDING_1718_P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MJ_BLEEDING_1718_ADMIS_DT_P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lastRenderedPageBreak/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MJ_BLEEDING_1718_P=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MJ_BLEEDING_1718_ADMIS_DT_P=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ALF_PE,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(ADMIS_DT)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SAILW0866V.PEDW_BLEED_20190714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GP.MJ_BLEEDING_1718_P=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GP.MJ_BLEEDING_1718_ADMIS_DT_P=FLAG.MIN_ADMIS_DT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----MJ BLEED IN GP: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MJ_BLEEDING_1718_GP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MJ_BLEEDING_1718_EVENT_DT_GP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MJ_BLEEDING_1718_GP=</w:t>
      </w:r>
      <w:r>
        <w:rPr>
          <w:rFonts w:ascii="Consolas" w:hAnsi="Consolas" w:cs="Consolas"/>
          <w:color w:val="C0C0C0"/>
          <w:sz w:val="20"/>
          <w:szCs w:val="20"/>
        </w:rPr>
        <w:t>0</w:t>
      </w:r>
      <w:r>
        <w:rPr>
          <w:rFonts w:ascii="Consolas" w:hAnsi="Consolas" w:cs="Consolas"/>
          <w:color w:val="9E9E9E"/>
          <w:sz w:val="20"/>
          <w:szCs w:val="20"/>
        </w:rPr>
        <w:t>,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MJ_BLEEDING_1718_EVENT_DT_GP=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Merge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SAILW0866V.HASB_ALF_LK_20190325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GP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using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ALF_PE,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 w:cs="Consolas"/>
          <w:color w:val="9E9E9E"/>
          <w:sz w:val="20"/>
          <w:szCs w:val="20"/>
        </w:rPr>
        <w:t>(EVENT_DT)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MIN_ADMIS_DT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SAILW0866V.GP_BLEED_20190714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EVENT_DT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'2018-01-01'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FLAG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GP.ALF_pE=FLAG.ALF_pE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lastRenderedPageBreak/>
        <w:t>WHEN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MATCHED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UPDATE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GP.MJ_BLEEDING_1718_GP=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GP.MJ_BLEEDING_1718_EVENT_DT_GP=FLAG.MIN_ADMIS_DT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COMMIT</w:t>
      </w:r>
      <w:r>
        <w:rPr>
          <w:rFonts w:ascii="Consolas" w:hAnsi="Consolas" w:cs="Consolas"/>
          <w:color w:val="9E9E9E"/>
          <w:sz w:val="20"/>
          <w:szCs w:val="20"/>
        </w:rPr>
        <w:t>;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72C" w:rsidRDefault="0057672C" w:rsidP="005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------------------------------------------------------------</w:t>
      </w:r>
    </w:p>
    <w:p w:rsidR="0057672C" w:rsidRDefault="0057672C" w:rsidP="005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--CONSORT:</w:t>
      </w:r>
    </w:p>
    <w:p w:rsidR="0057672C" w:rsidRDefault="0057672C" w:rsidP="005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-------------------------------------------------------------</w:t>
      </w:r>
    </w:p>
    <w:p w:rsidR="0057672C" w:rsidRDefault="0057672C" w:rsidP="005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SAILW0866V.MSC_HASB_20190807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(DEATH_DT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DEATH_DT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'2017-01-01'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--70,471</w:t>
      </w: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SAIL0866V.PEDW_SPELL_20190515)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STUDY_GP_COVERAGE_DAYS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180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---59,937 ---59,937</w:t>
      </w:r>
    </w:p>
    <w:p w:rsidR="004B66EC" w:rsidRDefault="005800F3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 w:rsidR="004B66EC">
        <w:rPr>
          <w:rFonts w:ascii="Consolas" w:hAnsi="Consolas" w:cs="Consolas"/>
          <w:color w:val="669768"/>
          <w:sz w:val="20"/>
          <w:szCs w:val="20"/>
        </w:rPr>
        <w:t>--</w:t>
      </w:r>
      <w:r w:rsidR="004B66EC">
        <w:rPr>
          <w:rFonts w:ascii="Consolas" w:hAnsi="Consolas" w:cs="Consolas"/>
          <w:color w:val="669768"/>
          <w:sz w:val="20"/>
          <w:szCs w:val="20"/>
        </w:rPr>
        <w:tab/>
        <w:t xml:space="preserve">LSOA_CD &lt;&gt; 'NULL' </w:t>
      </w: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>--</w:t>
      </w:r>
      <w:r>
        <w:rPr>
          <w:rFonts w:ascii="Consolas" w:hAnsi="Consolas" w:cs="Consolas"/>
          <w:color w:val="669768"/>
          <w:sz w:val="20"/>
          <w:szCs w:val="20"/>
        </w:rPr>
        <w:tab/>
        <w:t xml:space="preserve">SUBSTRING(LSOA_CD, 1, 1)='W' </w:t>
      </w: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669768"/>
          <w:sz w:val="20"/>
          <w:szCs w:val="20"/>
        </w:rPr>
        <w:t>--OVER 18</w:t>
      </w: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BASE_AGE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&gt;=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18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AC_BASELINE_2017=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4B66E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--welsh lsoa at diagnosis</w:t>
      </w:r>
    </w:p>
    <w:p w:rsidR="0057672C" w:rsidRDefault="004B66EC" w:rsidP="004B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CC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alf_pe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sailw0866v.ALF_ANALYSED_MSC_20190809)</w:t>
      </w:r>
      <w:r w:rsidR="005800F3">
        <w:rPr>
          <w:rFonts w:ascii="Consolas" w:hAnsi="Consolas" w:cs="Consolas"/>
          <w:color w:val="9E9E9E"/>
          <w:sz w:val="20"/>
          <w:szCs w:val="20"/>
        </w:rPr>
        <w:t xml:space="preserve"> ---38,784</w:t>
      </w:r>
      <w:bookmarkStart w:id="0" w:name="_GoBack"/>
      <w:bookmarkEnd w:id="0"/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color w:val="CCCCCC"/>
          <w:sz w:val="20"/>
          <w:szCs w:val="20"/>
        </w:rPr>
        <w:tab/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--appendix codes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SAILW0866V.CD_READ_20170814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READ_TYPE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*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SAILW0866V.CD_ICD10_BLEED_20181220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-------------------------------------------------</w:t>
      </w:r>
    </w:p>
    <w:p w:rsidR="00FE3F98" w:rsidRDefault="00FE3F98" w:rsidP="00FE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FA6" w:rsidRDefault="00676FA6"/>
    <w:sectPr w:rsidR="00676FA6" w:rsidSect="007A65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16CD"/>
    <w:multiLevelType w:val="hybridMultilevel"/>
    <w:tmpl w:val="EB303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98"/>
    <w:rsid w:val="004240D5"/>
    <w:rsid w:val="004B66EC"/>
    <w:rsid w:val="0057672C"/>
    <w:rsid w:val="005800F3"/>
    <w:rsid w:val="00676FA6"/>
    <w:rsid w:val="00B12FC5"/>
    <w:rsid w:val="00DD2A79"/>
    <w:rsid w:val="00EB00D3"/>
    <w:rsid w:val="00FC5AAB"/>
    <w:rsid w:val="00F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FDC"/>
  <w15:chartTrackingRefBased/>
  <w15:docId w15:val="{ABC8CCE1-E169-4976-9BFA-6803CCC5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12A0A91F</Template>
  <TotalTime>180</TotalTime>
  <Pages>33</Pages>
  <Words>6175</Words>
  <Characters>35204</Characters>
  <Application>Microsoft Office Word</Application>
  <DocSecurity>0</DocSecurity>
  <Lines>293</Lines>
  <Paragraphs>82</Paragraphs>
  <ScaleCrop>false</ScaleCrop>
  <Company/>
  <LinksUpToDate>false</LinksUpToDate>
  <CharactersWithSpaces>41297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torabif</dc:creator>
  <cp:keywords/>
  <dc:description/>
  <cp:lastModifiedBy>torabif</cp:lastModifiedBy>
  <cp:revision>9</cp:revision>
  <dcterms:created xsi:type="dcterms:W3CDTF">2019-09-18T09:50:00Z</dcterms:created>
  <dcterms:modified xsi:type="dcterms:W3CDTF">2019-09-18T12:50:00Z</dcterms:modified>
</cp:coreProperties>
</file>